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14:paraId="6E3B7426" w14:textId="1353C935" w:rsidR="00A52E31" w:rsidRDefault="009F014D">
              <w:pPr>
                <w:pStyle w:val="Publishwithline"/>
              </w:pPr>
              <w:r>
                <w:t xml:space="preserve">High End, High Value? </w:t>
              </w:r>
            </w:p>
          </w:sdtContent>
        </w:sdt>
        <w:p w14:paraId="79E3C7FE" w14:textId="77777777" w:rsidR="00A52E31" w:rsidRDefault="00A52E31">
          <w:pPr>
            <w:pStyle w:val="underline"/>
          </w:pPr>
        </w:p>
        <w:p w14:paraId="327C5495" w14:textId="77777777" w:rsidR="00A52E31" w:rsidRDefault="004A4D1A">
          <w:pPr>
            <w:pStyle w:val="PadderBetweenControlandBody"/>
          </w:pPr>
        </w:p>
      </w:sdtContent>
    </w:sdt>
    <w:p w14:paraId="66C5B4F7" w14:textId="6D3BEA5E" w:rsidR="00A52E31" w:rsidRDefault="00482C6A">
      <w:bookmarkStart w:id="0" w:name="_GoBack"/>
      <w:bookmarkEnd w:id="0"/>
      <w:r w:rsidRPr="00482C6A">
        <w:rPr>
          <w:b/>
        </w:rPr>
        <w:t>Question of the Day</w:t>
      </w:r>
      <w:r>
        <w:rPr>
          <w:b/>
        </w:rPr>
        <w:t xml:space="preserve">: </w:t>
      </w:r>
      <w:r w:rsidR="001D69B2">
        <w:t>Are high end beauty products the best way to go?</w:t>
      </w:r>
    </w:p>
    <w:p w14:paraId="376872F4" w14:textId="391BD5F9" w:rsidR="00990ED7" w:rsidRDefault="00BA2B93" w:rsidP="00EA3C28">
      <w:r>
        <w:t xml:space="preserve"> </w:t>
      </w:r>
    </w:p>
    <w:p w14:paraId="4E144820" w14:textId="2143AB69" w:rsidR="00DB165A" w:rsidRDefault="00EA3C28" w:rsidP="000A1C3E">
      <w:pPr>
        <w:ind w:right="4485"/>
      </w:pPr>
      <w:r w:rsidRPr="00EA3C28">
        <w:rPr>
          <w:b/>
        </w:rPr>
        <w:t>Answer</w:t>
      </w:r>
      <w:r>
        <w:t xml:space="preserve">: </w:t>
      </w:r>
      <w:r w:rsidR="00DB165A">
        <w:t>Not Necessarily</w:t>
      </w:r>
      <w:r>
        <w:t>!</w:t>
      </w:r>
      <w:r w:rsidR="00DB165A">
        <w:t xml:space="preserve"> I am firm </w:t>
      </w:r>
      <w:r w:rsidR="00E95E88">
        <w:t>believer</w:t>
      </w:r>
      <w:r w:rsidR="00DB165A">
        <w:t xml:space="preserve"> there is a difference between “cheap” and “inexpensive”. You can find good quality products without spending a lot of money.</w:t>
      </w:r>
      <w:r w:rsidR="00BB2901">
        <w:t xml:space="preserve"> In some </w:t>
      </w:r>
      <w:r w:rsidR="00E95E88">
        <w:t>instances,</w:t>
      </w:r>
      <w:r w:rsidR="00BB2901">
        <w:t xml:space="preserve"> you are only paying for the name; such as Q-tips and Band Aids. The names are so </w:t>
      </w:r>
      <w:r w:rsidR="00F656B4">
        <w:t>prominent</w:t>
      </w:r>
      <w:r w:rsidR="00BB2901">
        <w:t xml:space="preserve"> many people don’t realize Q-tips are </w:t>
      </w:r>
      <w:r w:rsidR="00F656B4">
        <w:t>called</w:t>
      </w:r>
      <w:r w:rsidR="00BB2901">
        <w:t xml:space="preserve"> cotton swabs</w:t>
      </w:r>
      <w:r w:rsidR="00F656B4">
        <w:t xml:space="preserve"> and</w:t>
      </w:r>
      <w:r w:rsidR="00BB2901">
        <w:t xml:space="preserve"> </w:t>
      </w:r>
      <w:r w:rsidR="00F656B4">
        <w:t>Band-Aids</w:t>
      </w:r>
      <w:r w:rsidR="00BB2901">
        <w:t xml:space="preserve"> are </w:t>
      </w:r>
      <w:r w:rsidR="002D3E9D">
        <w:t>just</w:t>
      </w:r>
      <w:r w:rsidR="00BB2901">
        <w:t xml:space="preserve"> bandages. </w:t>
      </w:r>
      <w:r w:rsidR="004A2B2E">
        <w:t>Unfortunately,</w:t>
      </w:r>
      <w:r w:rsidR="00BB2901">
        <w:t xml:space="preserve"> it is extremely likely</w:t>
      </w:r>
      <w:r w:rsidR="00866619">
        <w:t xml:space="preserve"> that some</w:t>
      </w:r>
      <w:r w:rsidR="00BB2901">
        <w:t xml:space="preserve"> expensive items are </w:t>
      </w:r>
      <w:r w:rsidR="00866619">
        <w:t xml:space="preserve">in fact </w:t>
      </w:r>
      <w:r w:rsidR="001F6744">
        <w:t>cheap</w:t>
      </w:r>
      <w:r w:rsidR="00866619">
        <w:t>, s</w:t>
      </w:r>
      <w:r w:rsidR="00BB2901">
        <w:t xml:space="preserve">uch </w:t>
      </w:r>
      <w:r w:rsidR="001F6744">
        <w:t>is</w:t>
      </w:r>
      <w:r w:rsidR="00BB2901">
        <w:t xml:space="preserve"> the case of some name brand clothing. When you look </w:t>
      </w:r>
      <w:r w:rsidR="00866619">
        <w:t xml:space="preserve">at </w:t>
      </w:r>
      <w:r w:rsidR="00BB2901">
        <w:t xml:space="preserve">material, seams, and laundering you may find that some of your expensive garments are </w:t>
      </w:r>
      <w:r w:rsidR="00F83785">
        <w:t>hastily</w:t>
      </w:r>
      <w:r w:rsidR="00BB2901">
        <w:t xml:space="preserve"> thrown together.</w:t>
      </w:r>
    </w:p>
    <w:p w14:paraId="5C5F8F85" w14:textId="6BBBD6C1" w:rsidR="00BB2901" w:rsidRDefault="00BB2901" w:rsidP="000A1C3E">
      <w:pPr>
        <w:ind w:right="4485"/>
      </w:pPr>
      <w:r>
        <w:t>If you are familiar with the show Project Runway</w:t>
      </w:r>
      <w:r w:rsidR="00A1147D">
        <w:t>,</w:t>
      </w:r>
      <w:r>
        <w:t xml:space="preserve"> when styling the models hair </w:t>
      </w:r>
      <w:proofErr w:type="spellStart"/>
      <w:r>
        <w:t>Trese</w:t>
      </w:r>
      <w:r w:rsidR="00F656B4">
        <w:t>m</w:t>
      </w:r>
      <w:r>
        <w:t>m</w:t>
      </w:r>
      <w:r w:rsidR="00F656B4">
        <w:t>e</w:t>
      </w:r>
      <w:proofErr w:type="spellEnd"/>
      <w:r>
        <w:t xml:space="preserve"> products are used. Which is a well know chain store brand.  Most </w:t>
      </w:r>
      <w:r w:rsidR="00BA2B93">
        <w:t xml:space="preserve">of the outcome has to </w:t>
      </w:r>
      <w:r w:rsidR="00F656B4">
        <w:t xml:space="preserve">do </w:t>
      </w:r>
      <w:r w:rsidR="00BA2B93">
        <w:t xml:space="preserve">with technique more so than </w:t>
      </w:r>
      <w:r w:rsidR="00F656B4">
        <w:t xml:space="preserve">the </w:t>
      </w:r>
      <w:r w:rsidR="00BA2B93">
        <w:t xml:space="preserve">product. Many YouTube bloggers often use store drug store brand products when </w:t>
      </w:r>
      <w:r w:rsidR="00323D84">
        <w:t>pe</w:t>
      </w:r>
      <w:r w:rsidR="00F83785">
        <w:t>r</w:t>
      </w:r>
      <w:r w:rsidR="00323D84">
        <w:t>forming</w:t>
      </w:r>
      <w:r w:rsidR="00BA2B93">
        <w:t xml:space="preserve"> tutorials and the outcomes are quite impressive. Some people don’t realize some magazines detail which products </w:t>
      </w:r>
      <w:r w:rsidR="00133CD7">
        <w:t xml:space="preserve">are </w:t>
      </w:r>
      <w:r w:rsidR="00BA2B93">
        <w:t>used on the models</w:t>
      </w:r>
      <w:r w:rsidR="00863DC4">
        <w:t>,</w:t>
      </w:r>
      <w:r w:rsidR="00BA2B93">
        <w:t xml:space="preserve"> you w</w:t>
      </w:r>
      <w:r w:rsidR="00863DC4">
        <w:t>ould</w:t>
      </w:r>
      <w:r w:rsidR="00BA2B93">
        <w:t xml:space="preserve"> be amaze</w:t>
      </w:r>
      <w:r w:rsidR="00863DC4">
        <w:t>d to</w:t>
      </w:r>
      <w:r w:rsidR="00BA2B93">
        <w:t xml:space="preserve"> find some of these products can be purchased at your local drug store. </w:t>
      </w:r>
      <w:r w:rsidR="001F6744">
        <w:t>I</w:t>
      </w:r>
      <w:r w:rsidR="00BA2B93">
        <w:t xml:space="preserve">f you </w:t>
      </w:r>
      <w:r w:rsidR="001F7278">
        <w:t>are</w:t>
      </w:r>
      <w:r w:rsidR="00BA2B93">
        <w:t xml:space="preserve"> familiar with New York Fashion Week Maybelline always </w:t>
      </w:r>
      <w:r w:rsidR="001F7278">
        <w:t xml:space="preserve">displays </w:t>
      </w:r>
      <w:r w:rsidR="00BA2B93">
        <w:t xml:space="preserve">models wearing their </w:t>
      </w:r>
      <w:r w:rsidR="00F83785">
        <w:t>makeup</w:t>
      </w:r>
      <w:r w:rsidR="00BA2B93">
        <w:t xml:space="preserve"> line</w:t>
      </w:r>
      <w:r w:rsidR="001F7278">
        <w:t>.</w:t>
      </w:r>
    </w:p>
    <w:p w14:paraId="625B1C94" w14:textId="20921917" w:rsidR="00930C87" w:rsidRDefault="00BA2B93" w:rsidP="00930C87">
      <w:pPr>
        <w:ind w:right="4485"/>
      </w:pPr>
      <w:r>
        <w:t xml:space="preserve">When </w:t>
      </w:r>
      <w:r w:rsidR="001F6744">
        <w:t>shopping</w:t>
      </w:r>
      <w:r w:rsidR="00A73A69">
        <w:t xml:space="preserve"> </w:t>
      </w:r>
      <w:r w:rsidR="001F6744">
        <w:t>for</w:t>
      </w:r>
      <w:r>
        <w:t xml:space="preserve"> beauty products most people </w:t>
      </w:r>
      <w:r w:rsidR="001F6744">
        <w:t>usually think</w:t>
      </w:r>
      <w:r w:rsidR="00A73A69">
        <w:t xml:space="preserve"> of </w:t>
      </w:r>
      <w:r>
        <w:t xml:space="preserve"> </w:t>
      </w:r>
      <w:proofErr w:type="spellStart"/>
      <w:r>
        <w:t>Clinque</w:t>
      </w:r>
      <w:proofErr w:type="spellEnd"/>
      <w:r>
        <w:t xml:space="preserve"> </w:t>
      </w:r>
      <w:r w:rsidR="00A73A69">
        <w:t>or</w:t>
      </w:r>
      <w:r>
        <w:t xml:space="preserve"> </w:t>
      </w:r>
      <w:proofErr w:type="spellStart"/>
      <w:r>
        <w:t>Esta</w:t>
      </w:r>
      <w:proofErr w:type="spellEnd"/>
      <w:r>
        <w:t xml:space="preserve"> Lauder</w:t>
      </w:r>
      <w:r w:rsidR="00233D70">
        <w:t xml:space="preserve">. Many people don’t know that ROC </w:t>
      </w:r>
      <w:r w:rsidR="00D5046C">
        <w:t>Skincare</w:t>
      </w:r>
      <w:r w:rsidR="00233D70">
        <w:t xml:space="preserve"> features some of the highest amounts of ret</w:t>
      </w:r>
      <w:r w:rsidR="001F6744">
        <w:t>ino</w:t>
      </w:r>
      <w:r w:rsidR="00233D70">
        <w:t>l that can be purchased over the counter and it</w:t>
      </w:r>
      <w:r w:rsidR="00F83785">
        <w:t>s</w:t>
      </w:r>
      <w:r w:rsidR="00233D70">
        <w:t xml:space="preserve"> backed by </w:t>
      </w:r>
      <w:r w:rsidR="00F83785">
        <w:t>dermatologist</w:t>
      </w:r>
      <w:r w:rsidR="00233D70">
        <w:t xml:space="preserve">. </w:t>
      </w:r>
      <w:r w:rsidR="001F6744">
        <w:t>So,</w:t>
      </w:r>
      <w:r w:rsidR="00233D70">
        <w:t xml:space="preserve"> it comes down to what works with your skin tone</w:t>
      </w:r>
      <w:r w:rsidR="00930C87">
        <w:t xml:space="preserve"> and what is readily available. The main thing you get from high end brands is (besides a higher price) a better selection so you </w:t>
      </w:r>
      <w:r w:rsidR="001F6744">
        <w:t>must</w:t>
      </w:r>
      <w:r w:rsidR="00930C87">
        <w:t xml:space="preserve"> make sure what you want to us</w:t>
      </w:r>
      <w:r w:rsidR="001F6744">
        <w:t>e</w:t>
      </w:r>
      <w:r w:rsidR="00930C87">
        <w:t xml:space="preserve"> is viable. Make</w:t>
      </w:r>
      <w:r w:rsidR="00F83785">
        <w:t xml:space="preserve"> up</w:t>
      </w:r>
      <w:r w:rsidR="00930C87">
        <w:t xml:space="preserve"> tutorials are good for blending and doing </w:t>
      </w:r>
      <w:r w:rsidR="00F83785">
        <w:t>effects,</w:t>
      </w:r>
      <w:r w:rsidR="00930C87">
        <w:t xml:space="preserve"> but you need to test what </w:t>
      </w:r>
      <w:r w:rsidR="00863DC4">
        <w:t>won’t</w:t>
      </w:r>
      <w:r w:rsidR="00930C87">
        <w:t xml:space="preserve"> irritate your skin and what </w:t>
      </w:r>
      <w:r w:rsidR="00863DC4">
        <w:t xml:space="preserve">better suits </w:t>
      </w:r>
      <w:r w:rsidR="00930C87">
        <w:t>your complexion</w:t>
      </w:r>
      <w:r w:rsidR="00863DC4">
        <w:t>.</w:t>
      </w:r>
    </w:p>
    <w:p w14:paraId="4C7735FD" w14:textId="4FD9C7F3" w:rsidR="00BA2B93" w:rsidRPr="001D69B2" w:rsidRDefault="00930C87" w:rsidP="000A1C3E">
      <w:pPr>
        <w:ind w:right="4485"/>
      </w:pPr>
      <w:r>
        <w:t xml:space="preserve"> </w:t>
      </w:r>
    </w:p>
    <w:sectPr w:rsidR="00BA2B93" w:rsidRPr="001D69B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log" w:val="1"/>
  </w:docVars>
  <w:rsids>
    <w:rsidRoot w:val="00482C6A"/>
    <w:rsid w:val="00097929"/>
    <w:rsid w:val="000A1C3E"/>
    <w:rsid w:val="00133CD7"/>
    <w:rsid w:val="001D69B2"/>
    <w:rsid w:val="001F6744"/>
    <w:rsid w:val="001F7278"/>
    <w:rsid w:val="00233D70"/>
    <w:rsid w:val="002D3E9D"/>
    <w:rsid w:val="00314140"/>
    <w:rsid w:val="00323D84"/>
    <w:rsid w:val="00482C6A"/>
    <w:rsid w:val="004A2B2E"/>
    <w:rsid w:val="004A4D1A"/>
    <w:rsid w:val="00863DC4"/>
    <w:rsid w:val="00866619"/>
    <w:rsid w:val="00930C87"/>
    <w:rsid w:val="00990ED7"/>
    <w:rsid w:val="009F014D"/>
    <w:rsid w:val="00A1147D"/>
    <w:rsid w:val="00A52E31"/>
    <w:rsid w:val="00A73A69"/>
    <w:rsid w:val="00AC4361"/>
    <w:rsid w:val="00AE2823"/>
    <w:rsid w:val="00BA2B93"/>
    <w:rsid w:val="00BB2901"/>
    <w:rsid w:val="00C130BA"/>
    <w:rsid w:val="00D12C0A"/>
    <w:rsid w:val="00D5046C"/>
    <w:rsid w:val="00DB165A"/>
    <w:rsid w:val="00E95E88"/>
    <w:rsid w:val="00EA3C28"/>
    <w:rsid w:val="00F656B4"/>
    <w:rsid w:val="00F8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7FD8F"/>
  <w15:docId w15:val="{EE541BB7-EEA9-45FA-BD5D-AD20385A7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  <w:lsdException w:name="Mention" w:semiHidden="1"/>
    <w:lsdException w:name="Smart Hyperlink" w:semiHidden="1"/>
    <w:lsdException w:name="Hashtag" w:semiHidden="1"/>
    <w:lsdException w:name="Unresolved Mention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queline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2F4C2-8BE0-4AAE-89D5-9050344188E1}"/>
      </w:docPartPr>
      <w:docPartBody>
        <w:p w:rsidR="00CA3911" w:rsidRDefault="00434839">
          <w:r w:rsidRPr="000D32CE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2D2"/>
    <w:rsid w:val="003942D2"/>
    <w:rsid w:val="00434839"/>
    <w:rsid w:val="00495371"/>
    <w:rsid w:val="004E14A6"/>
    <w:rsid w:val="004E15E2"/>
    <w:rsid w:val="00612FEA"/>
    <w:rsid w:val="00CA3911"/>
    <w:rsid w:val="00ED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483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logPostInfo xmlns="http://www.microsoft.com/Office/Word/BlogTool">
  <PostTitle>High End, High Value? 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</Template>
  <TotalTime>3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Lee</dc:creator>
  <cp:keywords/>
  <dc:description/>
  <cp:lastModifiedBy>Jacqueline Y. Lee</cp:lastModifiedBy>
  <cp:revision>2</cp:revision>
  <dcterms:created xsi:type="dcterms:W3CDTF">2018-10-14T13:32:00Z</dcterms:created>
  <dcterms:modified xsi:type="dcterms:W3CDTF">2018-10-14T13:32:00Z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